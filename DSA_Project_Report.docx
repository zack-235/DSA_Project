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F7D" w:rsidRDefault="00DF198B" w:rsidP="00DF198B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DF5181" w:rsidP="00DF5181">
            <w:pPr>
              <w:pStyle w:val="Heading1"/>
            </w:pPr>
            <w:r>
              <w:t>DSA Project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8A6DCA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  <w:r>
              <w:rPr>
                <w:rFonts w:ascii="Georgia" w:hAnsi="Georgia"/>
                <w:sz w:val="48"/>
                <w:szCs w:val="48"/>
              </w:rPr>
              <w:t xml:space="preserve">Contributors: </w:t>
            </w: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5181" w:rsidRDefault="00DF5181" w:rsidP="00DF5181">
            <w:pPr>
              <w:pStyle w:val="Heading3"/>
            </w:pPr>
            <w:r>
              <w:t>Abdul Rehman Daniyal (13935)</w:t>
            </w:r>
          </w:p>
          <w:p w:rsidR="00DF5181" w:rsidRDefault="00DF5181" w:rsidP="00DF5181">
            <w:pPr>
              <w:pStyle w:val="Heading3"/>
            </w:pPr>
            <w:r>
              <w:t xml:space="preserve"> Abdul Moiz Siddiqui (13942)</w:t>
            </w:r>
          </w:p>
          <w:p w:rsidR="00DF5181" w:rsidRPr="00DF5181" w:rsidRDefault="00DF5181" w:rsidP="00DF5181">
            <w:pPr>
              <w:pStyle w:val="Heading3"/>
            </w:pPr>
            <w:r>
              <w:t xml:space="preserve">Muhammad Hamza Pervez(13307) </w:t>
            </w: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874FE7" w:rsidRPr="00DF198B" w:rsidRDefault="00874FE7" w:rsidP="00874FE7">
            <w:pPr>
              <w:pStyle w:val="Heading3"/>
            </w:pPr>
          </w:p>
          <w:p w:rsidR="00DF198B" w:rsidRPr="00DF198B" w:rsidRDefault="00DF5181" w:rsidP="00874FE7">
            <w:pPr>
              <w:pStyle w:val="Heading3"/>
            </w:pPr>
            <w:r>
              <w:t>Data Structure and Algorithm (Lab)</w:t>
            </w:r>
          </w:p>
          <w:p w:rsidR="00DF198B" w:rsidRPr="00DF198B" w:rsidRDefault="00203510" w:rsidP="00874FE7">
            <w:pPr>
              <w:pStyle w:val="Heading3"/>
            </w:pPr>
            <w:sdt>
              <w:sdtPr>
                <w:id w:val="1492440299"/>
                <w:placeholder>
                  <w:docPart w:val="0A3D5AED639B46E78E92FD9E52C28AC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DF5181" w:rsidP="00874FE7">
            <w:pPr>
              <w:pStyle w:val="Heading3"/>
            </w:pPr>
            <w:r>
              <w:t>Sabeeh Ahmed</w:t>
            </w:r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32716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Tr="00185F4A">
        <w:trPr>
          <w:trHeight w:val="1152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2D2200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DF5181" w:rsidP="00DF5181">
            <w:pPr>
              <w:pStyle w:val="Heading4"/>
            </w:pPr>
            <w:r>
              <w:t>Introduction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185F4A">
        <w:trPr>
          <w:trHeight w:val="311"/>
        </w:trPr>
        <w:tc>
          <w:tcPr>
            <w:tcW w:w="2158" w:type="dxa"/>
          </w:tcPr>
          <w:p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8" w:type="dxa"/>
          </w:tcPr>
          <w:p w:rsidR="002D2200" w:rsidRDefault="002D2200"/>
        </w:tc>
      </w:tr>
      <w:tr w:rsidR="00E74B29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" w:type="dxa"/>
            <w:shd w:val="clear" w:color="auto" w:fill="FFFFFF" w:themeFill="background1"/>
          </w:tcPr>
          <w:p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:rsidR="000E4641" w:rsidRDefault="00DF5181" w:rsidP="00DF5181">
            <w:pPr>
              <w:pStyle w:val="Text"/>
            </w:pPr>
            <w:r>
              <w:t xml:space="preserve">This project visualizes the algorithms we studied in the Lab course of Data Structures and Algorithms. All three of the students contributed on this project tackling one obstacle at a time while adding new features. </w:t>
            </w:r>
          </w:p>
          <w:p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</w:rPr>
              <w:drawing>
                <wp:inline distT="0" distB="0" distL="0" distR="0" wp14:anchorId="44FD3DEC" wp14:editId="57508AA5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 w:val="restart"/>
          </w:tcPr>
          <w:p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:rsidR="000E4641" w:rsidRDefault="000E4641"/>
        </w:tc>
      </w:tr>
      <w:tr w:rsidR="000E4641" w:rsidTr="00185F4A">
        <w:trPr>
          <w:trHeight w:val="1728"/>
        </w:trPr>
        <w:tc>
          <w:tcPr>
            <w:tcW w:w="2158" w:type="dxa"/>
            <w:vMerge/>
          </w:tcPr>
          <w:p w:rsidR="000E4641" w:rsidRDefault="000E4641"/>
        </w:tc>
        <w:tc>
          <w:tcPr>
            <w:tcW w:w="542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:rsidTr="00185F4A">
        <w:trPr>
          <w:trHeight w:val="2537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Default="00DF5181" w:rsidP="00DF5181">
            <w:pPr>
              <w:pStyle w:val="Heading4"/>
            </w:pPr>
            <w:r>
              <w:t>Features and Specifics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185F4A"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rPr>
          <w:trHeight w:val="4546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Pr="0048120C" w:rsidRDefault="00DF5181" w:rsidP="0048120C">
            <w:pPr>
              <w:pStyle w:val="Heading5"/>
            </w:pPr>
            <w:r>
              <w:t>Basics:</w:t>
            </w:r>
          </w:p>
          <w:p w:rsidR="0048120C" w:rsidRDefault="0048120C" w:rsidP="0048120C"/>
          <w:p w:rsidR="008A6DCA" w:rsidRDefault="008A6DCA" w:rsidP="00DF5181">
            <w:pPr>
              <w:pStyle w:val="Text"/>
            </w:pPr>
            <w:r>
              <w:t xml:space="preserve">Our project is completely developed in python programming language. </w:t>
            </w:r>
            <w:r w:rsidR="00DF5181">
              <w:t>We used python’s tkinter library to structure the GUI of our project</w:t>
            </w:r>
            <w:r>
              <w:t xml:space="preserve"> while using python’s standard libraries to handle the data structures that we used. </w:t>
            </w:r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730"/>
        </w:trPr>
        <w:tc>
          <w:tcPr>
            <w:tcW w:w="1079" w:type="dxa"/>
          </w:tcPr>
          <w:p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:rsidR="0048120C" w:rsidRDefault="008A6DCA" w:rsidP="0048120C">
            <w:pPr>
              <w:pStyle w:val="Heading5"/>
            </w:pPr>
            <w:r>
              <w:t>Features:</w:t>
            </w:r>
          </w:p>
          <w:p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990"/>
        </w:trPr>
        <w:tc>
          <w:tcPr>
            <w:tcW w:w="1079" w:type="dxa"/>
          </w:tcPr>
          <w:p w:rsidR="0048120C" w:rsidRDefault="0048120C"/>
        </w:tc>
        <w:tc>
          <w:tcPr>
            <w:tcW w:w="3956" w:type="dxa"/>
            <w:gridSpan w:val="3"/>
          </w:tcPr>
          <w:p w:rsidR="0048120C" w:rsidRDefault="008A6DCA" w:rsidP="008A6DCA">
            <w:pPr>
              <w:pStyle w:val="Text"/>
            </w:pPr>
            <w:r>
              <w:t xml:space="preserve">Our program can sort arrays with the help of our developed algorithms and also search for a specific element among the elements of the given array. </w:t>
            </w:r>
          </w:p>
          <w:p w:rsidR="008A6DCA" w:rsidRDefault="008A6DCA" w:rsidP="008A6DCA">
            <w:pPr>
              <w:pStyle w:val="Text"/>
            </w:pPr>
          </w:p>
          <w:p w:rsidR="008A6DCA" w:rsidRDefault="008A6DCA" w:rsidP="008A6DCA">
            <w:pPr>
              <w:pStyle w:val="Text"/>
            </w:pPr>
            <w:r>
              <w:t>We went a step further and also developed a visualizer to visualize the working of our sorting algorithms to make it easier to studied.</w:t>
            </w:r>
          </w:p>
        </w:tc>
        <w:tc>
          <w:tcPr>
            <w:tcW w:w="719" w:type="dxa"/>
          </w:tcPr>
          <w:p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:rsidR="0048120C" w:rsidRDefault="008A6DCA" w:rsidP="008A6DCA">
            <w:pPr>
              <w:pStyle w:val="Text"/>
            </w:pPr>
            <w:r>
              <w:t>The GUI contains two text boxes one being for the Array and the one being for the key for searching (Only usable in searching algorithms).</w:t>
            </w:r>
          </w:p>
          <w:p w:rsidR="008A6DCA" w:rsidRDefault="008A6DCA" w:rsidP="008A6DCA">
            <w:pPr>
              <w:pStyle w:val="Text"/>
            </w:pPr>
          </w:p>
          <w:p w:rsidR="008A6DCA" w:rsidRDefault="008A6DCA" w:rsidP="008A6DCA">
            <w:pPr>
              <w:pStyle w:val="Text"/>
            </w:pPr>
            <w:r>
              <w:t>Visualizer pops up in another window while the array and the search index is also rendered on the main window of the program.</w:t>
            </w:r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Tr="00185F4A">
        <w:trPr>
          <w:trHeight w:val="6254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:rsidR="0048120C" w:rsidRPr="0048120C" w:rsidRDefault="008A6DCA" w:rsidP="008A6DCA">
            <w:pPr>
              <w:pStyle w:val="Quote"/>
            </w:pPr>
            <w:r>
              <w:t>Thank you for your time and for passing on your knowledge.</w:t>
            </w:r>
            <w:bookmarkStart w:id="0" w:name="_GoBack"/>
            <w:bookmarkEnd w:id="0"/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39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</w:tcPr>
          <w:p w:rsidR="0048120C" w:rsidRDefault="0040564B">
            <w:r w:rsidRPr="004909D9">
              <w:rPr>
                <w:noProof/>
              </w:rPr>
              <w:drawing>
                <wp:inline distT="0" distB="0" distL="0" distR="0" wp14:anchorId="6A06333D" wp14:editId="3A6D6E97">
                  <wp:extent cx="5452533" cy="372157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sectPr w:rsidR="0048120C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3510" w:rsidRDefault="00203510" w:rsidP="00E74B29">
      <w:r>
        <w:separator/>
      </w:r>
    </w:p>
  </w:endnote>
  <w:endnote w:type="continuationSeparator" w:id="0">
    <w:p w:rsidR="00203510" w:rsidRDefault="00203510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E74B29" w:rsidRPr="00874FE7" w:rsidRDefault="008A6DCA" w:rsidP="008A6DCA">
          <w:pPr>
            <w:pStyle w:val="Footer"/>
          </w:pPr>
          <w:r>
            <w:t>DSA Project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A6DCA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3510" w:rsidRDefault="00203510" w:rsidP="00E74B29">
      <w:r>
        <w:separator/>
      </w:r>
    </w:p>
  </w:footnote>
  <w:footnote w:type="continuationSeparator" w:id="0">
    <w:p w:rsidR="00203510" w:rsidRDefault="00203510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181"/>
    <w:rsid w:val="00086FA5"/>
    <w:rsid w:val="000E4641"/>
    <w:rsid w:val="00151F66"/>
    <w:rsid w:val="00177F8D"/>
    <w:rsid w:val="00185F4A"/>
    <w:rsid w:val="00203510"/>
    <w:rsid w:val="002D2200"/>
    <w:rsid w:val="0040564B"/>
    <w:rsid w:val="0048120C"/>
    <w:rsid w:val="004909D9"/>
    <w:rsid w:val="00521481"/>
    <w:rsid w:val="00665110"/>
    <w:rsid w:val="006709F1"/>
    <w:rsid w:val="006C60E6"/>
    <w:rsid w:val="00837914"/>
    <w:rsid w:val="00874FE7"/>
    <w:rsid w:val="008A6DCA"/>
    <w:rsid w:val="00952F7D"/>
    <w:rsid w:val="0095496A"/>
    <w:rsid w:val="009A38BA"/>
    <w:rsid w:val="00B43E11"/>
    <w:rsid w:val="00C755AB"/>
    <w:rsid w:val="00D43125"/>
    <w:rsid w:val="00D66A3A"/>
    <w:rsid w:val="00DF198B"/>
    <w:rsid w:val="00DF5181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2029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00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A3D5AED639B46E78E92FD9E52C28A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134FED-FB1A-4DCB-94BD-95036ED881D3}"/>
      </w:docPartPr>
      <w:docPartBody>
        <w:p w:rsidR="00000000" w:rsidRDefault="00A124E5">
          <w:pPr>
            <w:pStyle w:val="0A3D5AED639B46E78E92FD9E52C28AC9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24E5"/>
    <w:rsid w:val="00A12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C1A4300228848EC99148F176AF56354">
    <w:name w:val="0C1A4300228848EC99148F176AF56354"/>
  </w:style>
  <w:style w:type="paragraph" w:customStyle="1" w:styleId="32091629AC8E4635B6B19CB56E6EA662">
    <w:name w:val="32091629AC8E4635B6B19CB56E6EA662"/>
  </w:style>
  <w:style w:type="paragraph" w:customStyle="1" w:styleId="F96321FCB72E4AFA8C66F89FC635DA2F">
    <w:name w:val="F96321FCB72E4AFA8C66F89FC635DA2F"/>
  </w:style>
  <w:style w:type="paragraph" w:customStyle="1" w:styleId="D0F5D7E158E4457D9A47D0D43D9BEA6C">
    <w:name w:val="D0F5D7E158E4457D9A47D0D43D9BEA6C"/>
  </w:style>
  <w:style w:type="paragraph" w:customStyle="1" w:styleId="433DB31C82604130B6EC4A1B258DA918">
    <w:name w:val="433DB31C82604130B6EC4A1B258DA918"/>
  </w:style>
  <w:style w:type="paragraph" w:customStyle="1" w:styleId="0A3D5AED639B46E78E92FD9E52C28AC9">
    <w:name w:val="0A3D5AED639B46E78E92FD9E52C28AC9"/>
  </w:style>
  <w:style w:type="paragraph" w:customStyle="1" w:styleId="047AEA2900EE4ADDA91C0F0B0A5FAD1A">
    <w:name w:val="047AEA2900EE4ADDA91C0F0B0A5FAD1A"/>
  </w:style>
  <w:style w:type="paragraph" w:customStyle="1" w:styleId="5A8C7351D98D4CD88DBED95498BB4D8F">
    <w:name w:val="5A8C7351D98D4CD88DBED95498BB4D8F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15044E3ABAC64D8AB991E90A824052E1">
    <w:name w:val="15044E3ABAC64D8AB991E90A824052E1"/>
  </w:style>
  <w:style w:type="paragraph" w:customStyle="1" w:styleId="D96C91FD561F446B9C1C4085BC605298">
    <w:name w:val="D96C91FD561F446B9C1C4085BC605298"/>
  </w:style>
  <w:style w:type="paragraph" w:customStyle="1" w:styleId="46753057B7A94AD7B5C44FC05BF89C37">
    <w:name w:val="46753057B7A94AD7B5C44FC05BF89C37"/>
  </w:style>
  <w:style w:type="paragraph" w:customStyle="1" w:styleId="1ED3567108844FD4A89C1D06446C76CB">
    <w:name w:val="1ED3567108844FD4A89C1D06446C76CB"/>
  </w:style>
  <w:style w:type="paragraph" w:customStyle="1" w:styleId="383FCC66CB4E4E5794E516EB4B85D822">
    <w:name w:val="383FCC66CB4E4E5794E516EB4B85D822"/>
  </w:style>
  <w:style w:type="paragraph" w:customStyle="1" w:styleId="5A9EE2CA547946AC8A500070D167D364">
    <w:name w:val="5A9EE2CA547946AC8A500070D167D364"/>
  </w:style>
  <w:style w:type="paragraph" w:customStyle="1" w:styleId="43594FCA72354C2FBE67C45D6E9AEF67">
    <w:name w:val="43594FCA72354C2FBE67C45D6E9AEF67"/>
  </w:style>
  <w:style w:type="paragraph" w:customStyle="1" w:styleId="408E5CF637824F3B9CFADD38CEA8BCD4">
    <w:name w:val="408E5CF637824F3B9CFADD38CEA8BCD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4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2023-02-02T05:16:00Z</dcterms:created>
  <dcterms:modified xsi:type="dcterms:W3CDTF">2023-02-02T05:36:00Z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